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913" w:rsidRPr="00001A32" w:rsidRDefault="00661C58" w:rsidP="00661C58">
      <w:pPr>
        <w:pStyle w:val="Heading1"/>
        <w:jc w:val="center"/>
        <w:rPr>
          <w:lang w:val="en-AU"/>
        </w:rPr>
      </w:pPr>
      <w:r>
        <w:rPr>
          <w:lang w:val="en-AU"/>
        </w:rPr>
        <w:t>RA01 R</w:t>
      </w:r>
      <w:r w:rsidR="00995913" w:rsidRPr="00001A32">
        <w:rPr>
          <w:lang w:val="en-AU"/>
        </w:rPr>
        <w:t>oom audit</w:t>
      </w:r>
    </w:p>
    <w:p w:rsidR="00995913" w:rsidRDefault="00995913" w:rsidP="00995913">
      <w:pPr>
        <w:tabs>
          <w:tab w:val="clear" w:pos="4395"/>
          <w:tab w:val="left" w:pos="3969"/>
        </w:tabs>
        <w:spacing w:line="240" w:lineRule="auto"/>
        <w:ind w:left="0"/>
        <w:rPr>
          <w:lang w:val="en-AU"/>
        </w:rPr>
      </w:pPr>
      <w:r w:rsidRPr="00001A32">
        <w:rPr>
          <w:lang w:val="en-AU"/>
        </w:rPr>
        <w:t>This audit was completed due 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3"/>
        <w:gridCol w:w="2535"/>
        <w:gridCol w:w="2776"/>
      </w:tblGrid>
      <w:tr w:rsidR="0037055B" w:rsidTr="00FF5DA7">
        <w:tc>
          <w:tcPr>
            <w:tcW w:w="521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7055B" w:rsidRDefault="007C5065" w:rsidP="0037055B">
            <w:pPr>
              <w:tabs>
                <w:tab w:val="clear" w:pos="4395"/>
                <w:tab w:val="left" w:pos="3969"/>
              </w:tabs>
              <w:spacing w:line="240" w:lineRule="auto"/>
              <w:ind w:left="0"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lang w:val="en-AU"/>
                </w:rPr>
                <w:id w:val="148466667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661C58">
                  <w:rPr>
                    <w:rStyle w:val="formformatting"/>
                    <w:rFonts w:ascii="MS Gothic" w:eastAsia="MS Gothic" w:hAnsi="MS Gothic" w:hint="eastAsia"/>
                    <w:lang w:val="en-AU"/>
                  </w:rPr>
                  <w:t>☐</w:t>
                </w:r>
              </w:sdtContent>
            </w:sdt>
            <w:r w:rsidR="0037055B" w:rsidRPr="00001A32">
              <w:rPr>
                <w:lang w:val="en-AU"/>
              </w:rPr>
              <w:t>O</w:t>
            </w:r>
            <w:r w:rsidR="0037055B">
              <w:rPr>
                <w:lang w:val="en-AU"/>
              </w:rPr>
              <w:t>pportunity for improvement (O</w:t>
            </w:r>
            <w:r w:rsidR="0037055B" w:rsidRPr="00001A32">
              <w:rPr>
                <w:lang w:val="en-AU"/>
              </w:rPr>
              <w:t>i</w:t>
            </w:r>
            <w:r w:rsidR="0037055B">
              <w:rPr>
                <w:lang w:val="en-AU"/>
              </w:rPr>
              <w:t>)</w:t>
            </w:r>
            <w:r w:rsidR="0037055B" w:rsidRPr="00001A32">
              <w:rPr>
                <w:lang w:val="en-AU"/>
              </w:rPr>
              <w:t xml:space="preserve"> raise</w:t>
            </w:r>
          </w:p>
        </w:tc>
        <w:tc>
          <w:tcPr>
            <w:tcW w:w="255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7055B" w:rsidRDefault="007C5065" w:rsidP="0037055B">
            <w:pPr>
              <w:tabs>
                <w:tab w:val="clear" w:pos="4395"/>
                <w:tab w:val="left" w:pos="3969"/>
              </w:tabs>
              <w:spacing w:line="240" w:lineRule="auto"/>
              <w:ind w:left="0"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lang w:val="en-AU"/>
                </w:rPr>
                <w:id w:val="-151275638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661C58">
                  <w:rPr>
                    <w:rStyle w:val="formformatting"/>
                    <w:rFonts w:ascii="MS Gothic" w:eastAsia="MS Gothic" w:hAnsi="MS Gothic" w:hint="eastAsia"/>
                    <w:lang w:val="en-AU"/>
                  </w:rPr>
                  <w:t>☐</w:t>
                </w:r>
              </w:sdtContent>
            </w:sdt>
            <w:r w:rsidR="0037055B" w:rsidRPr="00001A32">
              <w:rPr>
                <w:lang w:val="en-AU"/>
              </w:rPr>
              <w:t>Management</w:t>
            </w:r>
          </w:p>
        </w:tc>
        <w:tc>
          <w:tcPr>
            <w:tcW w:w="280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7055B" w:rsidRDefault="007C5065" w:rsidP="0037055B">
            <w:pPr>
              <w:tabs>
                <w:tab w:val="clear" w:pos="4395"/>
                <w:tab w:val="clear" w:pos="5812"/>
                <w:tab w:val="left" w:pos="3544"/>
                <w:tab w:val="left" w:pos="7088"/>
              </w:tabs>
              <w:spacing w:line="240" w:lineRule="auto"/>
              <w:ind w:left="0"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lang w:val="en-AU"/>
                </w:rPr>
                <w:id w:val="-132388344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661C58">
                  <w:rPr>
                    <w:rStyle w:val="formformatting"/>
                    <w:rFonts w:ascii="MS Gothic" w:eastAsia="MS Gothic" w:hAnsi="MS Gothic" w:hint="eastAsia"/>
                    <w:lang w:val="en-AU"/>
                  </w:rPr>
                  <w:t>☐</w:t>
                </w:r>
              </w:sdtContent>
            </w:sdt>
            <w:r w:rsidR="0037055B" w:rsidRPr="00001A32">
              <w:rPr>
                <w:lang w:val="en-AU"/>
              </w:rPr>
              <w:t>Scheduled</w:t>
            </w:r>
          </w:p>
        </w:tc>
      </w:tr>
    </w:tbl>
    <w:p w:rsidR="00995913" w:rsidRPr="00001A32" w:rsidRDefault="005C431E" w:rsidP="005C431E">
      <w:pPr>
        <w:tabs>
          <w:tab w:val="clear" w:pos="4395"/>
          <w:tab w:val="clear" w:pos="5812"/>
          <w:tab w:val="left" w:pos="6237"/>
        </w:tabs>
        <w:spacing w:line="240" w:lineRule="auto"/>
        <w:rPr>
          <w:lang w:val="en-AU"/>
        </w:rPr>
      </w:pPr>
      <w:r>
        <w:rPr>
          <w:lang w:val="en-AU"/>
        </w:rPr>
        <w:t>Audit c</w:t>
      </w:r>
      <w:r w:rsidR="00995913" w:rsidRPr="00001A32">
        <w:rPr>
          <w:lang w:val="en-AU"/>
        </w:rPr>
        <w:t xml:space="preserve">ompleted by: </w:t>
      </w:r>
      <w:sdt>
        <w:sdtPr>
          <w:rPr>
            <w:lang w:val="en-AU"/>
          </w:rPr>
          <w:id w:val="2078703098"/>
          <w:placeholder>
            <w:docPart w:val="2F2B5CEE5B1FBB40A1C79BEE19BF1F63"/>
          </w:placeholder>
          <w:showingPlcHdr/>
          <w:text/>
        </w:sdtPr>
        <w:sdtEndPr/>
        <w:sdtContent>
          <w:r w:rsidR="00995913" w:rsidRPr="00001A32">
            <w:rPr>
              <w:rStyle w:val="PlaceholderText"/>
              <w:u w:val="single"/>
              <w:lang w:val="en-AU"/>
            </w:rPr>
            <w:t>Auditors name</w:t>
          </w:r>
        </w:sdtContent>
      </w:sdt>
      <w:r w:rsidR="00995913" w:rsidRPr="00001A32">
        <w:rPr>
          <w:lang w:val="en-AU"/>
        </w:rPr>
        <w:tab/>
      </w:r>
      <w:r>
        <w:rPr>
          <w:lang w:val="en-AU"/>
        </w:rPr>
        <w:t>Role of auditor:</w:t>
      </w:r>
      <w:r w:rsidRPr="005C431E">
        <w:rPr>
          <w:lang w:val="en-AU"/>
        </w:rPr>
        <w:t xml:space="preserve"> </w:t>
      </w:r>
      <w:sdt>
        <w:sdtPr>
          <w:rPr>
            <w:lang w:val="en-AU"/>
          </w:rPr>
          <w:id w:val="-1842848627"/>
          <w:placeholder>
            <w:docPart w:val="74ADE6A43690924FA836C9BD6D1F7E3B"/>
          </w:placeholder>
          <w:showingPlcHdr/>
          <w:text/>
        </w:sdtPr>
        <w:sdtEndPr/>
        <w:sdtContent>
          <w:r>
            <w:rPr>
              <w:rStyle w:val="PlaceholderText"/>
              <w:u w:val="single"/>
              <w:lang w:val="en-AU"/>
            </w:rPr>
            <w:t>Enter role</w:t>
          </w:r>
        </w:sdtContent>
      </w:sdt>
    </w:p>
    <w:p w:rsidR="00995913" w:rsidRPr="00001A32" w:rsidRDefault="00995913" w:rsidP="005C431E">
      <w:pPr>
        <w:tabs>
          <w:tab w:val="clear" w:pos="4395"/>
          <w:tab w:val="clear" w:pos="5812"/>
          <w:tab w:val="left" w:pos="6237"/>
        </w:tabs>
        <w:spacing w:line="240" w:lineRule="auto"/>
        <w:rPr>
          <w:lang w:val="en-AU"/>
        </w:rPr>
      </w:pPr>
      <w:r w:rsidRPr="00001A32">
        <w:rPr>
          <w:lang w:val="en-AU"/>
        </w:rPr>
        <w:t xml:space="preserve">Location: </w:t>
      </w:r>
      <w:sdt>
        <w:sdtPr>
          <w:rPr>
            <w:lang w:val="en-AU"/>
          </w:rPr>
          <w:id w:val="-898974370"/>
          <w:placeholder>
            <w:docPart w:val="4CFA9EF2DA64B64E9D2BA81E635156AA"/>
          </w:placeholder>
          <w:showingPlcHdr/>
          <w:text/>
        </w:sdtPr>
        <w:sdtEndPr/>
        <w:sdtContent>
          <w:r w:rsidRPr="00001A32">
            <w:rPr>
              <w:rStyle w:val="PlaceholderText"/>
              <w:u w:val="single"/>
              <w:lang w:val="en-AU"/>
            </w:rPr>
            <w:t>Enter Location</w:t>
          </w:r>
        </w:sdtContent>
      </w:sdt>
      <w:r w:rsidRPr="00001A32">
        <w:rPr>
          <w:lang w:val="en-AU"/>
        </w:rPr>
        <w:tab/>
        <w:t xml:space="preserve">Date of audit: </w:t>
      </w:r>
      <w:sdt>
        <w:sdtPr>
          <w:rPr>
            <w:lang w:val="en-AU"/>
          </w:rPr>
          <w:id w:val="-1004900693"/>
          <w:placeholder>
            <w:docPart w:val="630F59CEC419B14E8C84F0A940534BB7"/>
          </w:placeholder>
          <w:showingPlcHdr/>
          <w:date>
            <w:dateFormat w:val="d/MM/yyyy"/>
            <w:lid w:val="en-AU"/>
            <w:storeMappedDataAs w:val="dateTime"/>
            <w:calendar w:val="gregorian"/>
          </w:date>
        </w:sdtPr>
        <w:sdtEndPr/>
        <w:sdtContent>
          <w:r w:rsidRPr="00001A32">
            <w:rPr>
              <w:rStyle w:val="PlaceholderText"/>
              <w:u w:val="single"/>
              <w:lang w:val="en-AU"/>
            </w:rPr>
            <w:t>Enter a date.</w:t>
          </w:r>
        </w:sdtContent>
      </w:sdt>
    </w:p>
    <w:p w:rsidR="00995913" w:rsidRPr="00001A32" w:rsidRDefault="00995913" w:rsidP="00951D1A">
      <w:pPr>
        <w:rPr>
          <w:lang w:val="en-AU"/>
        </w:rPr>
      </w:pPr>
      <w:r w:rsidRPr="00001A32">
        <w:rPr>
          <w:lang w:val="en-AU"/>
        </w:rPr>
        <w:t xml:space="preserve">Use a </w:t>
      </w:r>
      <w:r w:rsidRPr="008523F9">
        <w:rPr>
          <w:b/>
          <w:lang w:val="en-AU"/>
        </w:rPr>
        <w:t>Yes</w:t>
      </w:r>
      <w:r w:rsidRPr="00001A32">
        <w:rPr>
          <w:lang w:val="en-AU"/>
        </w:rPr>
        <w:t xml:space="preserve"> or </w:t>
      </w:r>
      <w:r w:rsidRPr="008523F9">
        <w:rPr>
          <w:b/>
          <w:bCs/>
          <w:lang w:val="en-AU"/>
        </w:rPr>
        <w:t>No</w:t>
      </w:r>
      <w:r w:rsidRPr="00001A32">
        <w:rPr>
          <w:b/>
          <w:bCs/>
          <w:lang w:val="en-AU"/>
        </w:rPr>
        <w:t xml:space="preserve"> </w:t>
      </w:r>
      <w:r w:rsidRPr="00001A32">
        <w:rPr>
          <w:lang w:val="en-AU"/>
        </w:rPr>
        <w:t xml:space="preserve">or </w:t>
      </w:r>
      <w:r w:rsidRPr="008523F9">
        <w:rPr>
          <w:b/>
          <w:bCs/>
          <w:lang w:val="en-AU"/>
        </w:rPr>
        <w:t>N/A</w:t>
      </w:r>
      <w:r w:rsidRPr="00001A32">
        <w:rPr>
          <w:bCs/>
          <w:lang w:val="en-AU"/>
        </w:rPr>
        <w:t xml:space="preserve"> </w:t>
      </w:r>
      <w:r w:rsidRPr="00001A32">
        <w:rPr>
          <w:lang w:val="en-AU"/>
        </w:rPr>
        <w:t xml:space="preserve">as appropriate in relation to the question – where a response indicates a possible missed opportunity for improvement (either a </w:t>
      </w:r>
      <w:r w:rsidRPr="00001A32">
        <w:rPr>
          <w:rFonts w:cs="Arial"/>
          <w:lang w:val="en-AU"/>
        </w:rPr>
        <w:t xml:space="preserve">Yes </w:t>
      </w:r>
      <w:r w:rsidRPr="00001A32">
        <w:rPr>
          <w:lang w:val="en-AU"/>
        </w:rPr>
        <w:t xml:space="preserve">or </w:t>
      </w:r>
      <w:r w:rsidRPr="00001A32">
        <w:rPr>
          <w:bCs/>
          <w:lang w:val="en-AU"/>
        </w:rPr>
        <w:t>No</w:t>
      </w:r>
      <w:r w:rsidRPr="00001A32">
        <w:rPr>
          <w:lang w:val="en-AU"/>
        </w:rPr>
        <w:t>), you can, own it</w:t>
      </w:r>
      <w:r w:rsidR="005C431E">
        <w:rPr>
          <w:lang w:val="en-AU"/>
        </w:rPr>
        <w:t xml:space="preserve"> and </w:t>
      </w:r>
      <w:r w:rsidRPr="00001A32">
        <w:rPr>
          <w:lang w:val="en-AU"/>
        </w:rPr>
        <w:t>fix it or raise an Oi</w:t>
      </w:r>
      <w:r w:rsidR="005C431E">
        <w:rPr>
          <w:lang w:val="en-AU"/>
        </w:rPr>
        <w:t xml:space="preserve"> and report back to your supervisor</w:t>
      </w:r>
      <w:r w:rsidRPr="00001A32">
        <w:rPr>
          <w:lang w:val="en-AU"/>
        </w:rPr>
        <w:t>.</w:t>
      </w:r>
    </w:p>
    <w:p w:rsidR="00995913" w:rsidRPr="00001A32" w:rsidRDefault="00995913" w:rsidP="00951D1A">
      <w:pPr>
        <w:pStyle w:val="Heading2"/>
        <w:rPr>
          <w:lang w:val="en-AU"/>
        </w:rPr>
      </w:pPr>
      <w:r w:rsidRPr="00001A32">
        <w:rPr>
          <w:lang w:val="en-AU"/>
        </w:rPr>
        <w:t>Rooms</w:t>
      </w:r>
    </w:p>
    <w:tbl>
      <w:tblPr>
        <w:tblStyle w:val="TableGrid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6227"/>
        <w:gridCol w:w="803"/>
        <w:gridCol w:w="803"/>
        <w:gridCol w:w="804"/>
        <w:gridCol w:w="992"/>
      </w:tblGrid>
      <w:tr w:rsidR="00995913" w:rsidRPr="00001A32" w:rsidTr="007E33B2">
        <w:trPr>
          <w:trHeight w:val="502"/>
        </w:trPr>
        <w:tc>
          <w:tcPr>
            <w:tcW w:w="6227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8523F9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rPr>
                <w:b/>
                <w:lang w:val="en-AU"/>
              </w:rPr>
            </w:pPr>
            <w:r w:rsidRPr="008523F9">
              <w:rPr>
                <w:b/>
                <w:lang w:val="en-AU"/>
              </w:rPr>
              <w:t>Questions</w:t>
            </w:r>
          </w:p>
        </w:tc>
        <w:tc>
          <w:tcPr>
            <w:tcW w:w="803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8523F9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b/>
                <w:lang w:val="en-AU"/>
              </w:rPr>
            </w:pPr>
            <w:r w:rsidRPr="008523F9">
              <w:rPr>
                <w:b/>
                <w:lang w:val="en-AU"/>
              </w:rPr>
              <w:t>Yes</w:t>
            </w:r>
          </w:p>
        </w:tc>
        <w:tc>
          <w:tcPr>
            <w:tcW w:w="803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8523F9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b/>
                <w:lang w:val="en-AU"/>
              </w:rPr>
            </w:pPr>
            <w:r w:rsidRPr="008523F9">
              <w:rPr>
                <w:b/>
                <w:lang w:val="en-AU"/>
              </w:rPr>
              <w:t>No</w:t>
            </w:r>
          </w:p>
        </w:tc>
        <w:tc>
          <w:tcPr>
            <w:tcW w:w="804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8523F9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b/>
                <w:lang w:val="en-AU"/>
              </w:rPr>
            </w:pPr>
            <w:r w:rsidRPr="008523F9">
              <w:rPr>
                <w:b/>
                <w:lang w:val="en-AU"/>
              </w:rPr>
              <w:t>N/A</w:t>
            </w:r>
          </w:p>
        </w:tc>
        <w:tc>
          <w:tcPr>
            <w:tcW w:w="992" w:type="dxa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8523F9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b/>
                <w:lang w:val="en-AU"/>
              </w:rPr>
            </w:pPr>
            <w:r w:rsidRPr="008523F9">
              <w:rPr>
                <w:b/>
                <w:lang w:val="en-AU"/>
              </w:rPr>
              <w:t>Oi Number</w:t>
            </w:r>
          </w:p>
        </w:tc>
      </w:tr>
      <w:tr w:rsidR="00995913" w:rsidRPr="00001A32" w:rsidTr="007E33B2">
        <w:tc>
          <w:tcPr>
            <w:tcW w:w="622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rPr>
                <w:lang w:val="en-AU"/>
              </w:rPr>
            </w:pPr>
            <w:r w:rsidRPr="00001A32">
              <w:rPr>
                <w:lang w:val="en-AU"/>
              </w:rPr>
              <w:t xml:space="preserve">The </w:t>
            </w:r>
            <w:r w:rsidR="00661C58">
              <w:rPr>
                <w:lang w:val="en-AU"/>
              </w:rPr>
              <w:t>service user’s</w:t>
            </w:r>
            <w:r w:rsidRPr="00001A32">
              <w:rPr>
                <w:lang w:val="en-AU"/>
              </w:rPr>
              <w:t xml:space="preserve"> room is tidy</w:t>
            </w:r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-89226404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-72560088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80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68139771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</w:p>
        </w:tc>
      </w:tr>
      <w:tr w:rsidR="00995913" w:rsidRPr="00001A32" w:rsidTr="007E33B2">
        <w:tc>
          <w:tcPr>
            <w:tcW w:w="622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rPr>
                <w:lang w:val="en-AU"/>
              </w:rPr>
            </w:pPr>
            <w:r w:rsidRPr="00001A32">
              <w:rPr>
                <w:lang w:val="en-AU"/>
              </w:rPr>
              <w:t xml:space="preserve">The </w:t>
            </w:r>
            <w:r w:rsidR="00661C58">
              <w:rPr>
                <w:lang w:val="en-AU"/>
              </w:rPr>
              <w:t>service user’s</w:t>
            </w:r>
            <w:r w:rsidRPr="00001A32">
              <w:rPr>
                <w:lang w:val="en-AU"/>
              </w:rPr>
              <w:t xml:space="preserve"> bathroom is tidy</w:t>
            </w:r>
            <w:r w:rsidR="00372573">
              <w:rPr>
                <w:lang w:val="en-AU"/>
              </w:rPr>
              <w:t>.</w:t>
            </w:r>
            <w:r w:rsidRPr="00001A32">
              <w:rPr>
                <w:lang w:val="en-AU"/>
              </w:rPr>
              <w:t xml:space="preserve">  </w:t>
            </w:r>
            <w:r w:rsidR="00372573">
              <w:rPr>
                <w:lang w:val="en-AU"/>
              </w:rPr>
              <w:t xml:space="preserve">A </w:t>
            </w:r>
            <w:r w:rsidRPr="00001A32">
              <w:rPr>
                <w:lang w:val="en-AU"/>
              </w:rPr>
              <w:t>clean towel and face washer is available</w:t>
            </w:r>
            <w:r w:rsidR="00372573">
              <w:rPr>
                <w:lang w:val="en-AU"/>
              </w:rPr>
              <w:t>.</w:t>
            </w:r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-731467727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161949173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80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14918378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</w:p>
        </w:tc>
      </w:tr>
      <w:tr w:rsidR="00995913" w:rsidRPr="00001A32" w:rsidTr="007E33B2">
        <w:tc>
          <w:tcPr>
            <w:tcW w:w="622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rPr>
                <w:lang w:val="en-AU"/>
              </w:rPr>
            </w:pPr>
            <w:r w:rsidRPr="00001A32">
              <w:rPr>
                <w:lang w:val="en-AU"/>
              </w:rPr>
              <w:t>Is the bedroom free from unpleasant odours?</w:t>
            </w:r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-106688191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116304845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80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-138248203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</w:p>
        </w:tc>
      </w:tr>
      <w:tr w:rsidR="00995913" w:rsidRPr="00001A32" w:rsidTr="007E33B2">
        <w:tc>
          <w:tcPr>
            <w:tcW w:w="622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rPr>
                <w:lang w:val="en-AU"/>
              </w:rPr>
            </w:pPr>
            <w:r w:rsidRPr="00001A32">
              <w:rPr>
                <w:lang w:val="en-AU"/>
              </w:rPr>
              <w:t>The over bed table is clean – including legs &amp; the underside</w:t>
            </w:r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-146573653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115001867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80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42099346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</w:p>
        </w:tc>
      </w:tr>
      <w:tr w:rsidR="00995913" w:rsidRPr="00001A32" w:rsidTr="007E33B2">
        <w:tc>
          <w:tcPr>
            <w:tcW w:w="622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rPr>
                <w:lang w:val="en-AU"/>
              </w:rPr>
            </w:pPr>
            <w:r w:rsidRPr="00001A32">
              <w:rPr>
                <w:lang w:val="en-AU"/>
              </w:rPr>
              <w:t xml:space="preserve">The </w:t>
            </w:r>
            <w:r w:rsidR="00661C58">
              <w:rPr>
                <w:lang w:val="en-AU"/>
              </w:rPr>
              <w:t>service user’s</w:t>
            </w:r>
            <w:r w:rsidRPr="00001A32">
              <w:rPr>
                <w:lang w:val="en-AU"/>
              </w:rPr>
              <w:t xml:space="preserve"> wheel chair /</w:t>
            </w:r>
            <w:r w:rsidR="00661C58">
              <w:rPr>
                <w:lang w:val="en-AU"/>
              </w:rPr>
              <w:t xml:space="preserve"> </w:t>
            </w:r>
            <w:r w:rsidRPr="00001A32">
              <w:rPr>
                <w:lang w:val="en-AU"/>
              </w:rPr>
              <w:t xml:space="preserve">armchair </w:t>
            </w:r>
            <w:r w:rsidR="00372573">
              <w:rPr>
                <w:lang w:val="en-AU"/>
              </w:rPr>
              <w:t>and</w:t>
            </w:r>
            <w:r w:rsidRPr="00001A32">
              <w:rPr>
                <w:lang w:val="en-AU"/>
              </w:rPr>
              <w:t xml:space="preserve"> frame </w:t>
            </w:r>
            <w:r w:rsidR="00372573">
              <w:rPr>
                <w:lang w:val="en-AU"/>
              </w:rPr>
              <w:t xml:space="preserve">is </w:t>
            </w:r>
            <w:r w:rsidRPr="00001A32">
              <w:rPr>
                <w:lang w:val="en-AU"/>
              </w:rPr>
              <w:t>clean &amp; free from debris</w:t>
            </w:r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37259119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-130261289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80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-50105058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</w:p>
        </w:tc>
      </w:tr>
      <w:tr w:rsidR="00995913" w:rsidRPr="00001A32" w:rsidTr="007E33B2">
        <w:tc>
          <w:tcPr>
            <w:tcW w:w="622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rPr>
                <w:lang w:val="en-AU"/>
              </w:rPr>
            </w:pPr>
            <w:r w:rsidRPr="00001A32">
              <w:rPr>
                <w:lang w:val="en-AU"/>
              </w:rPr>
              <w:t xml:space="preserve">The phone, call bell </w:t>
            </w:r>
            <w:r w:rsidR="00372573">
              <w:rPr>
                <w:lang w:val="en-AU"/>
              </w:rPr>
              <w:t>and</w:t>
            </w:r>
            <w:r w:rsidRPr="00001A32">
              <w:rPr>
                <w:lang w:val="en-AU"/>
              </w:rPr>
              <w:t xml:space="preserve"> TV remote is in easy reach of the resident</w:t>
            </w:r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-151576042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92284362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80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-35681111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</w:p>
        </w:tc>
      </w:tr>
      <w:tr w:rsidR="00995913" w:rsidRPr="00001A32" w:rsidTr="007E33B2">
        <w:tc>
          <w:tcPr>
            <w:tcW w:w="622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rPr>
                <w:lang w:val="en-AU"/>
              </w:rPr>
            </w:pPr>
            <w:r w:rsidRPr="00001A32">
              <w:rPr>
                <w:lang w:val="en-AU"/>
              </w:rPr>
              <w:t xml:space="preserve">There is fresh water </w:t>
            </w:r>
            <w:r w:rsidR="00372573">
              <w:rPr>
                <w:lang w:val="en-AU"/>
              </w:rPr>
              <w:t>and</w:t>
            </w:r>
            <w:r w:rsidRPr="00001A32">
              <w:rPr>
                <w:lang w:val="en-AU"/>
              </w:rPr>
              <w:t xml:space="preserve"> </w:t>
            </w:r>
            <w:r w:rsidR="00372573">
              <w:rPr>
                <w:lang w:val="en-AU"/>
              </w:rPr>
              <w:t xml:space="preserve">a </w:t>
            </w:r>
            <w:r w:rsidRPr="00001A32">
              <w:rPr>
                <w:lang w:val="en-AU"/>
              </w:rPr>
              <w:t>glass within easy reach of the resident</w:t>
            </w:r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213960116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-50898801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80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-125835214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</w:p>
        </w:tc>
      </w:tr>
      <w:tr w:rsidR="00995913" w:rsidRPr="00001A32" w:rsidTr="007E33B2">
        <w:tc>
          <w:tcPr>
            <w:tcW w:w="622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rPr>
                <w:lang w:val="en-AU"/>
              </w:rPr>
            </w:pPr>
            <w:r w:rsidRPr="00001A32">
              <w:rPr>
                <w:lang w:val="en-AU"/>
              </w:rPr>
              <w:t>The</w:t>
            </w:r>
            <w:r w:rsidR="009229DD">
              <w:rPr>
                <w:lang w:val="en-AU"/>
              </w:rPr>
              <w:t>re</w:t>
            </w:r>
            <w:r w:rsidRPr="00001A32">
              <w:rPr>
                <w:lang w:val="en-AU"/>
              </w:rPr>
              <w:t xml:space="preserve"> is evidence that continence aids are being disposed of in the correct manner</w:t>
            </w:r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44690481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-163879924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80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31900961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</w:p>
        </w:tc>
      </w:tr>
      <w:tr w:rsidR="00995913" w:rsidRPr="00001A32" w:rsidTr="007E33B2">
        <w:tc>
          <w:tcPr>
            <w:tcW w:w="622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rPr>
                <w:lang w:val="en-AU"/>
              </w:rPr>
            </w:pPr>
            <w:r w:rsidRPr="00001A32">
              <w:rPr>
                <w:lang w:val="en-AU"/>
              </w:rPr>
              <w:t>Is there evidence that maintenance issues have been reported?</w:t>
            </w:r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164885915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16082708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80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-54460924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</w:p>
        </w:tc>
      </w:tr>
      <w:tr w:rsidR="00995913" w:rsidRPr="00001A32" w:rsidTr="007E33B2">
        <w:tc>
          <w:tcPr>
            <w:tcW w:w="622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rPr>
                <w:lang w:val="en-AU"/>
              </w:rPr>
            </w:pPr>
            <w:r w:rsidRPr="00001A32">
              <w:rPr>
                <w:lang w:val="en-AU"/>
              </w:rPr>
              <w:t xml:space="preserve">Are the walls, floors </w:t>
            </w:r>
            <w:r w:rsidR="00372573">
              <w:rPr>
                <w:lang w:val="en-AU"/>
              </w:rPr>
              <w:t>and</w:t>
            </w:r>
            <w:r w:rsidR="00372573" w:rsidRPr="00001A32">
              <w:rPr>
                <w:lang w:val="en-AU"/>
              </w:rPr>
              <w:t xml:space="preserve"> </w:t>
            </w:r>
            <w:r w:rsidRPr="00001A32">
              <w:rPr>
                <w:lang w:val="en-AU"/>
              </w:rPr>
              <w:t>skirting free of any marks or damage?</w:t>
            </w:r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-60048324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-37816738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80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-28281425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</w:p>
        </w:tc>
      </w:tr>
      <w:tr w:rsidR="00995913" w:rsidRPr="00001A32" w:rsidTr="007E33B2">
        <w:tc>
          <w:tcPr>
            <w:tcW w:w="622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rPr>
                <w:lang w:val="en-AU"/>
              </w:rPr>
            </w:pPr>
            <w:r w:rsidRPr="00001A32">
              <w:rPr>
                <w:lang w:val="en-AU"/>
              </w:rPr>
              <w:t>Have you reported marks and damage in the Maintenance Book?</w:t>
            </w:r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85923497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141705136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80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32756399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</w:p>
        </w:tc>
      </w:tr>
      <w:tr w:rsidR="00995913" w:rsidRPr="00001A32" w:rsidTr="007E33B2">
        <w:tc>
          <w:tcPr>
            <w:tcW w:w="622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rPr>
                <w:lang w:val="en-AU"/>
              </w:rPr>
            </w:pPr>
            <w:r w:rsidRPr="00001A32">
              <w:rPr>
                <w:lang w:val="en-AU"/>
              </w:rPr>
              <w:t>Are all the electrical items tested and tagged?</w:t>
            </w:r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101635008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-55276951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80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-28496679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</w:p>
        </w:tc>
      </w:tr>
      <w:tr w:rsidR="005C431E" w:rsidRPr="00001A32" w:rsidTr="007E33B2">
        <w:tc>
          <w:tcPr>
            <w:tcW w:w="622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C431E" w:rsidRPr="00001A32" w:rsidRDefault="005C431E" w:rsidP="00FF5DA7">
            <w:pPr>
              <w:spacing w:before="0" w:beforeAutospacing="0" w:after="0" w:afterAutospacing="0" w:line="240" w:lineRule="auto"/>
              <w:ind w:left="0"/>
              <w:contextualSpacing/>
              <w:rPr>
                <w:lang w:val="en-AU"/>
              </w:rPr>
            </w:pPr>
            <w:r>
              <w:rPr>
                <w:lang w:val="en-AU"/>
              </w:rPr>
              <w:t>Other significant observations [specify]</w:t>
            </w:r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C431E" w:rsidRDefault="005C431E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rStyle w:val="formformatting"/>
                <w:position w:val="0"/>
                <w:lang w:val="en-AU"/>
              </w:rPr>
            </w:pPr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C431E" w:rsidRDefault="005C431E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rStyle w:val="formformatting"/>
                <w:position w:val="0"/>
                <w:lang w:val="en-AU"/>
              </w:rPr>
            </w:pPr>
          </w:p>
        </w:tc>
        <w:tc>
          <w:tcPr>
            <w:tcW w:w="80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C431E" w:rsidRDefault="005C431E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rStyle w:val="formformatting"/>
                <w:position w:val="0"/>
                <w:lang w:val="en-AU"/>
              </w:rPr>
            </w:pPr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C431E" w:rsidRPr="00001A32" w:rsidRDefault="005C431E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</w:p>
        </w:tc>
      </w:tr>
      <w:tr w:rsidR="00995913" w:rsidRPr="00001A32" w:rsidTr="007E33B2">
        <w:tc>
          <w:tcPr>
            <w:tcW w:w="622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rPr>
                <w:lang w:val="en-AU"/>
              </w:rPr>
            </w:pPr>
            <w:r w:rsidRPr="00001A32">
              <w:rPr>
                <w:lang w:val="en-AU"/>
              </w:rPr>
              <w:lastRenderedPageBreak/>
              <w:t>Have you reported any (N</w:t>
            </w:r>
            <w:r w:rsidR="00E958FE">
              <w:rPr>
                <w:lang w:val="en-AU"/>
              </w:rPr>
              <w:t>o</w:t>
            </w:r>
            <w:r w:rsidRPr="00001A32">
              <w:rPr>
                <w:lang w:val="en-AU"/>
              </w:rPr>
              <w:t>) issues/findings to the Nurse</w:t>
            </w:r>
            <w:r w:rsidR="009229DD">
              <w:rPr>
                <w:lang w:val="en-AU"/>
              </w:rPr>
              <w:t xml:space="preserve"> and/or your supervisor</w:t>
            </w:r>
            <w:r w:rsidR="00372573">
              <w:rPr>
                <w:lang w:val="en-AU"/>
              </w:rPr>
              <w:t xml:space="preserve"> as part of a debriefing </w:t>
            </w:r>
            <w:r w:rsidR="0087572C">
              <w:rPr>
                <w:lang w:val="en-AU"/>
              </w:rPr>
              <w:t>about</w:t>
            </w:r>
            <w:r w:rsidR="00372573">
              <w:rPr>
                <w:lang w:val="en-AU"/>
              </w:rPr>
              <w:t xml:space="preserve"> this audit</w:t>
            </w:r>
            <w:r w:rsidR="009229DD">
              <w:rPr>
                <w:lang w:val="en-AU"/>
              </w:rPr>
              <w:t>?</w:t>
            </w:r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-2371090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80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673998177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804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7C5065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  <w:sdt>
              <w:sdtPr>
                <w:rPr>
                  <w:rStyle w:val="formformatting"/>
                  <w:position w:val="0"/>
                  <w:lang w:val="en-AU"/>
                </w:rPr>
                <w:id w:val="174799733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>
                <w:rPr>
                  <w:rStyle w:val="formformatting"/>
                </w:rPr>
              </w:sdtEndPr>
              <w:sdtContent>
                <w:r w:rsidR="00995913" w:rsidRPr="00001A32">
                  <w:rPr>
                    <w:rStyle w:val="formformatting"/>
                    <w:rFonts w:ascii="MS Gothic" w:eastAsia="MS Gothic" w:hAnsi="MS Gothic"/>
                    <w:position w:val="0"/>
                    <w:lang w:val="en-AU"/>
                  </w:rPr>
                  <w:t>☐</w:t>
                </w:r>
              </w:sdtContent>
            </w:sdt>
          </w:p>
        </w:tc>
        <w:tc>
          <w:tcPr>
            <w:tcW w:w="99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95913" w:rsidRPr="00001A32" w:rsidRDefault="00995913" w:rsidP="00FF5DA7">
            <w:pPr>
              <w:spacing w:before="0" w:beforeAutospacing="0" w:after="0" w:afterAutospacing="0" w:line="240" w:lineRule="auto"/>
              <w:ind w:left="0"/>
              <w:contextualSpacing/>
              <w:jc w:val="center"/>
              <w:rPr>
                <w:lang w:val="en-AU"/>
              </w:rPr>
            </w:pPr>
          </w:p>
        </w:tc>
      </w:tr>
    </w:tbl>
    <w:p w:rsidR="00995913" w:rsidRPr="00001A32" w:rsidRDefault="00995913" w:rsidP="00995913">
      <w:pPr>
        <w:tabs>
          <w:tab w:val="clear" w:pos="4395"/>
          <w:tab w:val="clear" w:pos="5812"/>
          <w:tab w:val="left" w:pos="7797"/>
        </w:tabs>
        <w:rPr>
          <w:lang w:val="en-AU"/>
        </w:rPr>
      </w:pPr>
      <w:r w:rsidRPr="00001A32">
        <w:rPr>
          <w:lang w:val="en-AU"/>
        </w:rPr>
        <w:t xml:space="preserve">Reported to: </w:t>
      </w:r>
      <w:sdt>
        <w:sdtPr>
          <w:rPr>
            <w:lang w:val="en-AU"/>
          </w:rPr>
          <w:id w:val="-866141928"/>
          <w:placeholder>
            <w:docPart w:val="FADE90A2A71E344AB2F08C0DE91F07DB"/>
          </w:placeholder>
          <w:showingPlcHdr/>
          <w:text/>
        </w:sdtPr>
        <w:sdtEndPr/>
        <w:sdtContent>
          <w:r w:rsidRPr="00001A32">
            <w:rPr>
              <w:rStyle w:val="PlaceholderText"/>
              <w:lang w:val="en-AU"/>
            </w:rPr>
            <w:t>Name of Person</w:t>
          </w:r>
        </w:sdtContent>
      </w:sdt>
      <w:r w:rsidRPr="00001A32">
        <w:rPr>
          <w:lang w:val="en-AU"/>
        </w:rPr>
        <w:tab/>
        <w:t xml:space="preserve">Date: </w:t>
      </w:r>
      <w:sdt>
        <w:sdtPr>
          <w:rPr>
            <w:lang w:val="en-AU"/>
          </w:rPr>
          <w:id w:val="1323083861"/>
          <w:placeholder>
            <w:docPart w:val="D1A82BD51E28034DB1868931BB297CEC"/>
          </w:placeholder>
          <w:showingPlcHdr/>
          <w:date>
            <w:dateFormat w:val="d/MM/yyyy"/>
            <w:lid w:val="en-AU"/>
            <w:storeMappedDataAs w:val="dateTime"/>
            <w:calendar w:val="gregorian"/>
          </w:date>
        </w:sdtPr>
        <w:sdtEndPr/>
        <w:sdtContent>
          <w:r w:rsidRPr="00001A32">
            <w:rPr>
              <w:rStyle w:val="PlaceholderText"/>
              <w:lang w:val="en-AU"/>
            </w:rPr>
            <w:t>Enter a date.</w:t>
          </w:r>
        </w:sdtContent>
      </w:sdt>
    </w:p>
    <w:p w:rsidR="00FF5DA7" w:rsidRDefault="00995913" w:rsidP="00FF5DA7">
      <w:pPr>
        <w:rPr>
          <w:lang w:val="en-AU"/>
        </w:rPr>
        <w:sectPr w:rsidR="00FF5DA7" w:rsidSect="00D46380">
          <w:headerReference w:type="even" r:id="rId8"/>
          <w:headerReference w:type="default" r:id="rId9"/>
          <w:pgSz w:w="11910" w:h="16840"/>
          <w:pgMar w:top="1644" w:right="709" w:bottom="1134" w:left="851" w:header="397" w:footer="210" w:gutter="0"/>
          <w:cols w:space="720"/>
          <w:docGrid w:linePitch="299"/>
        </w:sectPr>
      </w:pPr>
      <w:r w:rsidRPr="00001A32">
        <w:rPr>
          <w:lang w:val="en-AU"/>
        </w:rPr>
        <w:t>Comments:</w:t>
      </w:r>
      <w:r w:rsidRPr="00001A32">
        <w:rPr>
          <w:lang w:val="en-AU"/>
        </w:rPr>
        <w:br/>
      </w:r>
      <w:bookmarkStart w:id="0" w:name="_GoBack"/>
      <w:sdt>
        <w:sdtPr>
          <w:rPr>
            <w:lang w:val="en-AU"/>
          </w:rPr>
          <w:id w:val="4413140"/>
          <w:placeholder>
            <w:docPart w:val="E2ABC017D724314DA77F26B10EF9E620"/>
          </w:placeholder>
          <w:showingPlcHdr/>
          <w:text/>
        </w:sdtPr>
        <w:sdtEndPr/>
        <w:sdtContent>
          <w:r w:rsidRPr="00001A32">
            <w:rPr>
              <w:rStyle w:val="PlaceholderText"/>
              <w:lang w:val="en-AU"/>
            </w:rPr>
            <w:t>Additional Comments</w:t>
          </w:r>
        </w:sdtContent>
      </w:sdt>
      <w:bookmarkEnd w:id="0"/>
    </w:p>
    <w:p w:rsidR="005E4EFC" w:rsidRPr="00001A32" w:rsidRDefault="005E4EFC" w:rsidP="00661C58">
      <w:pPr>
        <w:pStyle w:val="Heading1"/>
        <w:rPr>
          <w:lang w:val="en-AU"/>
        </w:rPr>
      </w:pPr>
    </w:p>
    <w:sectPr w:rsidR="005E4EFC" w:rsidRPr="00001A32" w:rsidSect="00C74E58">
      <w:footerReference w:type="default" r:id="rId10"/>
      <w:pgSz w:w="11910" w:h="16840"/>
      <w:pgMar w:top="1393" w:right="711" w:bottom="780" w:left="851" w:header="397" w:footer="60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065" w:rsidRDefault="007C5065" w:rsidP="00A8251D">
      <w:r>
        <w:separator/>
      </w:r>
    </w:p>
  </w:endnote>
  <w:endnote w:type="continuationSeparator" w:id="0">
    <w:p w:rsidR="007C5065" w:rsidRDefault="007C5065" w:rsidP="00A82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E5E" w:rsidRPr="00C74E58" w:rsidRDefault="000D4E5E" w:rsidP="00C74E5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065" w:rsidRDefault="007C5065" w:rsidP="00A8251D">
      <w:r>
        <w:separator/>
      </w:r>
    </w:p>
  </w:footnote>
  <w:footnote w:type="continuationSeparator" w:id="0">
    <w:p w:rsidR="007C5065" w:rsidRDefault="007C5065" w:rsidP="00A825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E5E" w:rsidRDefault="000D4E5E" w:rsidP="00A8251D">
    <w:pPr>
      <w:pStyle w:val="Header"/>
    </w:pPr>
    <w:r>
      <w:rPr>
        <w:noProof/>
        <w:sz w:val="20"/>
        <w:szCs w:val="20"/>
      </w:rPr>
      <w:drawing>
        <wp:inline distT="0" distB="0" distL="0" distR="0" wp14:anchorId="5C71DC4B" wp14:editId="171D1346">
          <wp:extent cx="1524000" cy="523875"/>
          <wp:effectExtent l="0" t="0" r="0" b="9525"/>
          <wp:docPr id="5" name="Picture 5" descr="\\ntapprdfs01n01.rmit.internal\el7\e36707\Configuration\Desktop\rmit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ntapprdfs01n01.rmit.internal\el7\e36707\Configuration\Desktop\rmit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17918BB" wp14:editId="2DB68F88">
          <wp:extent cx="1524000" cy="523875"/>
          <wp:effectExtent l="0" t="0" r="0" b="9525"/>
          <wp:docPr id="6" name="Picture 6" descr="\\ntapprdfs01n01.rmit.internal\el7\e36707\Configuration\Desktop\rmit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ntapprdfs01n01.rmit.internal\el7\e36707\Configuration\Desktop\rmit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E5E" w:rsidRDefault="007C5065" w:rsidP="007C5065">
    <w:pPr>
      <w:tabs>
        <w:tab w:val="clear" w:pos="5812"/>
        <w:tab w:val="left" w:pos="7230"/>
      </w:tabs>
      <w:ind w:left="0"/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 wp14:anchorId="4FAD26D4" wp14:editId="40B7655D">
          <wp:extent cx="2032000" cy="540192"/>
          <wp:effectExtent l="0" t="0" r="0" b="0"/>
          <wp:docPr id="7" name="Picture 7" descr=" :Users:laurenwasiak:Desktop:Working:VW forms:Greendale logo 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 :Users:laurenwasiak:Desktop:Working:VW forms:Greendale logo v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2000" cy="540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E33B2">
      <w:rPr>
        <w:sz w:val="20"/>
        <w:szCs w:val="20"/>
      </w:rPr>
      <w:tab/>
    </w:r>
    <w:r w:rsidR="007E33B2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04FB"/>
    <w:multiLevelType w:val="hybridMultilevel"/>
    <w:tmpl w:val="A5AA0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902C1"/>
    <w:multiLevelType w:val="hybridMultilevel"/>
    <w:tmpl w:val="FAC4FB7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369AE"/>
    <w:multiLevelType w:val="hybridMultilevel"/>
    <w:tmpl w:val="00A4E1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0303A"/>
    <w:multiLevelType w:val="hybridMultilevel"/>
    <w:tmpl w:val="96887E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D1208"/>
    <w:multiLevelType w:val="hybridMultilevel"/>
    <w:tmpl w:val="F76A3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13ACD"/>
    <w:multiLevelType w:val="hybridMultilevel"/>
    <w:tmpl w:val="2BA481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6941B5"/>
    <w:multiLevelType w:val="hybridMultilevel"/>
    <w:tmpl w:val="4A1A1BA2"/>
    <w:lvl w:ilvl="0" w:tplc="0936A13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065"/>
    <w:rsid w:val="00001A32"/>
    <w:rsid w:val="00011B95"/>
    <w:rsid w:val="00027413"/>
    <w:rsid w:val="000518B6"/>
    <w:rsid w:val="000640B7"/>
    <w:rsid w:val="00085FFC"/>
    <w:rsid w:val="000B1E13"/>
    <w:rsid w:val="000B48A1"/>
    <w:rsid w:val="000D4E5E"/>
    <w:rsid w:val="0010060F"/>
    <w:rsid w:val="00121B9D"/>
    <w:rsid w:val="00162CB4"/>
    <w:rsid w:val="0025564A"/>
    <w:rsid w:val="002A2C70"/>
    <w:rsid w:val="002E4D4F"/>
    <w:rsid w:val="00350E85"/>
    <w:rsid w:val="0037055B"/>
    <w:rsid w:val="00372573"/>
    <w:rsid w:val="003730ED"/>
    <w:rsid w:val="003806A2"/>
    <w:rsid w:val="00381ADA"/>
    <w:rsid w:val="003A3674"/>
    <w:rsid w:val="003B04D4"/>
    <w:rsid w:val="003C1010"/>
    <w:rsid w:val="003D100F"/>
    <w:rsid w:val="00470F13"/>
    <w:rsid w:val="004A1261"/>
    <w:rsid w:val="004C4A86"/>
    <w:rsid w:val="00545909"/>
    <w:rsid w:val="005A0117"/>
    <w:rsid w:val="005B132A"/>
    <w:rsid w:val="005B19EE"/>
    <w:rsid w:val="005C07BE"/>
    <w:rsid w:val="005C431E"/>
    <w:rsid w:val="005E4EFC"/>
    <w:rsid w:val="00600F93"/>
    <w:rsid w:val="00661C58"/>
    <w:rsid w:val="006626E2"/>
    <w:rsid w:val="00675A9C"/>
    <w:rsid w:val="007C5065"/>
    <w:rsid w:val="007D3146"/>
    <w:rsid w:val="007E33B2"/>
    <w:rsid w:val="008019D2"/>
    <w:rsid w:val="00806A66"/>
    <w:rsid w:val="008523F9"/>
    <w:rsid w:val="0087572C"/>
    <w:rsid w:val="00881413"/>
    <w:rsid w:val="008D4A13"/>
    <w:rsid w:val="008E4B8E"/>
    <w:rsid w:val="008E5D78"/>
    <w:rsid w:val="009229DD"/>
    <w:rsid w:val="00951D1A"/>
    <w:rsid w:val="00955553"/>
    <w:rsid w:val="00960D67"/>
    <w:rsid w:val="009721B8"/>
    <w:rsid w:val="0099136A"/>
    <w:rsid w:val="00995913"/>
    <w:rsid w:val="009A5FB4"/>
    <w:rsid w:val="009C405E"/>
    <w:rsid w:val="00A23349"/>
    <w:rsid w:val="00A77F38"/>
    <w:rsid w:val="00A8251D"/>
    <w:rsid w:val="00AE597E"/>
    <w:rsid w:val="00AF313A"/>
    <w:rsid w:val="00B01E66"/>
    <w:rsid w:val="00B06DBD"/>
    <w:rsid w:val="00B55857"/>
    <w:rsid w:val="00B56135"/>
    <w:rsid w:val="00B83BCA"/>
    <w:rsid w:val="00C13139"/>
    <w:rsid w:val="00C3089F"/>
    <w:rsid w:val="00C7340B"/>
    <w:rsid w:val="00C74E58"/>
    <w:rsid w:val="00CE32C3"/>
    <w:rsid w:val="00D46380"/>
    <w:rsid w:val="00E10225"/>
    <w:rsid w:val="00E422B7"/>
    <w:rsid w:val="00E54995"/>
    <w:rsid w:val="00E958FE"/>
    <w:rsid w:val="00EA5DC4"/>
    <w:rsid w:val="00EC3B80"/>
    <w:rsid w:val="00F14F51"/>
    <w:rsid w:val="00F30F54"/>
    <w:rsid w:val="00FF0DA8"/>
    <w:rsid w:val="00FF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251D"/>
    <w:pPr>
      <w:tabs>
        <w:tab w:val="left" w:pos="4395"/>
        <w:tab w:val="left" w:pos="5812"/>
      </w:tabs>
      <w:spacing w:before="100" w:beforeAutospacing="1" w:after="100" w:afterAutospacing="1" w:line="271" w:lineRule="auto"/>
      <w:ind w:left="142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D1A"/>
    <w:pPr>
      <w:keepNext/>
      <w:keepLines/>
      <w:spacing w:before="240" w:beforeAutospacing="0" w:after="240" w:afterAutospacing="0"/>
      <w:ind w:left="0"/>
      <w:outlineLvl w:val="0"/>
    </w:pPr>
    <w:rPr>
      <w:rFonts w:eastAsiaTheme="majorEastAsia" w:cstheme="majorBidi"/>
      <w:b/>
      <w:bCs/>
      <w:color w:val="E600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D1A"/>
    <w:pPr>
      <w:keepNext/>
      <w:keepLines/>
      <w:spacing w:before="240" w:beforeAutospacing="0" w:after="240" w:afterAutospacing="0"/>
      <w:outlineLvl w:val="1"/>
    </w:pPr>
    <w:rPr>
      <w:rFonts w:eastAsiaTheme="majorEastAsia" w:cstheme="majorBidi"/>
      <w:b/>
      <w:bCs/>
      <w:color w:val="00005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8B6"/>
    <w:pPr>
      <w:keepNext/>
      <w:keepLines/>
      <w:spacing w:before="480" w:beforeAutospacing="0"/>
      <w:outlineLvl w:val="2"/>
    </w:pPr>
    <w:rPr>
      <w:rFonts w:eastAsiaTheme="majorEastAsia" w:cstheme="majorBidi"/>
      <w:b/>
      <w:bCs/>
      <w:cap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eastAsia="Arial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06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6A2"/>
  </w:style>
  <w:style w:type="paragraph" w:styleId="Footer">
    <w:name w:val="footer"/>
    <w:basedOn w:val="Normal"/>
    <w:link w:val="FooterChar"/>
    <w:uiPriority w:val="99"/>
    <w:unhideWhenUsed/>
    <w:rsid w:val="003806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6A2"/>
  </w:style>
  <w:style w:type="character" w:customStyle="1" w:styleId="Heading1Char">
    <w:name w:val="Heading 1 Char"/>
    <w:basedOn w:val="DefaultParagraphFont"/>
    <w:link w:val="Heading1"/>
    <w:uiPriority w:val="9"/>
    <w:rsid w:val="00951D1A"/>
    <w:rPr>
      <w:rFonts w:ascii="Arial" w:eastAsiaTheme="majorEastAsia" w:hAnsi="Arial" w:cstheme="majorBidi"/>
      <w:b/>
      <w:bCs/>
      <w:color w:val="E600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1D1A"/>
    <w:rPr>
      <w:rFonts w:ascii="Arial" w:eastAsiaTheme="majorEastAsia" w:hAnsi="Arial" w:cstheme="majorBidi"/>
      <w:b/>
      <w:bCs/>
      <w:color w:val="000054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0B48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ADA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13" w:type="dxa"/>
        <w:bottom w:w="113" w:type="dxa"/>
      </w:tcMar>
    </w:tcPr>
  </w:style>
  <w:style w:type="character" w:customStyle="1" w:styleId="Heading3Char">
    <w:name w:val="Heading 3 Char"/>
    <w:basedOn w:val="DefaultParagraphFont"/>
    <w:link w:val="Heading3"/>
    <w:uiPriority w:val="19"/>
    <w:rsid w:val="000518B6"/>
    <w:rPr>
      <w:rFonts w:ascii="Arial" w:eastAsiaTheme="majorEastAsia" w:hAnsi="Arial" w:cstheme="majorBidi"/>
      <w:b/>
      <w:bCs/>
      <w:caps/>
      <w:color w:val="000000" w:themeColor="text1"/>
    </w:rPr>
  </w:style>
  <w:style w:type="character" w:customStyle="1" w:styleId="formformatting">
    <w:name w:val="form_formatting"/>
    <w:basedOn w:val="DefaultParagraphFont"/>
    <w:uiPriority w:val="1"/>
    <w:rsid w:val="004C4A86"/>
    <w:rPr>
      <w:position w:val="-4"/>
      <w:sz w:val="36"/>
    </w:rPr>
  </w:style>
  <w:style w:type="paragraph" w:customStyle="1" w:styleId="BoxBorder">
    <w:name w:val="Box_Border"/>
    <w:basedOn w:val="Normal"/>
    <w:uiPriority w:val="1"/>
    <w:qFormat/>
    <w:rsid w:val="006626E2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pacing w:before="0" w:beforeAutospacing="0" w:after="0" w:afterAutospacing="0"/>
      <w:ind w:left="284"/>
    </w:pPr>
  </w:style>
  <w:style w:type="paragraph" w:customStyle="1" w:styleId="Default">
    <w:name w:val="Default"/>
    <w:rsid w:val="000B1E13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/>
    </w:rPr>
  </w:style>
  <w:style w:type="paragraph" w:customStyle="1" w:styleId="CheckBox">
    <w:name w:val="Check Box"/>
    <w:basedOn w:val="Normal"/>
    <w:rsid w:val="00001A32"/>
    <w:pPr>
      <w:widowControl/>
      <w:tabs>
        <w:tab w:val="clear" w:pos="4395"/>
        <w:tab w:val="clear" w:pos="5812"/>
      </w:tabs>
      <w:spacing w:before="0" w:beforeAutospacing="0" w:after="0" w:afterAutospacing="0" w:line="276" w:lineRule="auto"/>
      <w:ind w:left="0"/>
    </w:pPr>
    <w:rPr>
      <w:rFonts w:eastAsia="Arial" w:cs="Times New Roman"/>
      <w:sz w:val="32"/>
      <w:lang w:val="en-AU" w:eastAsia="en-AU"/>
    </w:rPr>
  </w:style>
  <w:style w:type="paragraph" w:customStyle="1" w:styleId="LargeBold">
    <w:name w:val="Large Bold"/>
    <w:basedOn w:val="Normal"/>
    <w:uiPriority w:val="99"/>
    <w:qFormat/>
    <w:rsid w:val="00001A32"/>
    <w:pPr>
      <w:widowControl/>
      <w:tabs>
        <w:tab w:val="clear" w:pos="4395"/>
        <w:tab w:val="clear" w:pos="5812"/>
      </w:tabs>
      <w:spacing w:before="70" w:beforeAutospacing="0" w:after="200" w:afterAutospacing="0" w:line="276" w:lineRule="auto"/>
      <w:ind w:left="0"/>
    </w:pPr>
    <w:rPr>
      <w:rFonts w:eastAsia="Arial" w:cs="Times New Roman"/>
      <w:b/>
      <w:sz w:val="24"/>
      <w:szCs w:val="24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9229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9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9D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2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29DD"/>
    <w:rPr>
      <w:rFonts w:ascii="Arial" w:hAnsi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251D"/>
    <w:pPr>
      <w:tabs>
        <w:tab w:val="left" w:pos="4395"/>
        <w:tab w:val="left" w:pos="5812"/>
      </w:tabs>
      <w:spacing w:before="100" w:beforeAutospacing="1" w:after="100" w:afterAutospacing="1" w:line="271" w:lineRule="auto"/>
      <w:ind w:left="142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D1A"/>
    <w:pPr>
      <w:keepNext/>
      <w:keepLines/>
      <w:spacing w:before="240" w:beforeAutospacing="0" w:after="240" w:afterAutospacing="0"/>
      <w:ind w:left="0"/>
      <w:outlineLvl w:val="0"/>
    </w:pPr>
    <w:rPr>
      <w:rFonts w:eastAsiaTheme="majorEastAsia" w:cstheme="majorBidi"/>
      <w:b/>
      <w:bCs/>
      <w:color w:val="E600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D1A"/>
    <w:pPr>
      <w:keepNext/>
      <w:keepLines/>
      <w:spacing w:before="240" w:beforeAutospacing="0" w:after="240" w:afterAutospacing="0"/>
      <w:outlineLvl w:val="1"/>
    </w:pPr>
    <w:rPr>
      <w:rFonts w:eastAsiaTheme="majorEastAsia" w:cstheme="majorBidi"/>
      <w:b/>
      <w:bCs/>
      <w:color w:val="00005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8B6"/>
    <w:pPr>
      <w:keepNext/>
      <w:keepLines/>
      <w:spacing w:before="480" w:beforeAutospacing="0"/>
      <w:outlineLvl w:val="2"/>
    </w:pPr>
    <w:rPr>
      <w:rFonts w:eastAsiaTheme="majorEastAsia" w:cstheme="majorBidi"/>
      <w:b/>
      <w:bCs/>
      <w:cap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eastAsia="Arial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06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6A2"/>
  </w:style>
  <w:style w:type="paragraph" w:styleId="Footer">
    <w:name w:val="footer"/>
    <w:basedOn w:val="Normal"/>
    <w:link w:val="FooterChar"/>
    <w:uiPriority w:val="99"/>
    <w:unhideWhenUsed/>
    <w:rsid w:val="003806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6A2"/>
  </w:style>
  <w:style w:type="character" w:customStyle="1" w:styleId="Heading1Char">
    <w:name w:val="Heading 1 Char"/>
    <w:basedOn w:val="DefaultParagraphFont"/>
    <w:link w:val="Heading1"/>
    <w:uiPriority w:val="9"/>
    <w:rsid w:val="00951D1A"/>
    <w:rPr>
      <w:rFonts w:ascii="Arial" w:eastAsiaTheme="majorEastAsia" w:hAnsi="Arial" w:cstheme="majorBidi"/>
      <w:b/>
      <w:bCs/>
      <w:color w:val="E600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1D1A"/>
    <w:rPr>
      <w:rFonts w:ascii="Arial" w:eastAsiaTheme="majorEastAsia" w:hAnsi="Arial" w:cstheme="majorBidi"/>
      <w:b/>
      <w:bCs/>
      <w:color w:val="000054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0B48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ADA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13" w:type="dxa"/>
        <w:bottom w:w="113" w:type="dxa"/>
      </w:tcMar>
    </w:tcPr>
  </w:style>
  <w:style w:type="character" w:customStyle="1" w:styleId="Heading3Char">
    <w:name w:val="Heading 3 Char"/>
    <w:basedOn w:val="DefaultParagraphFont"/>
    <w:link w:val="Heading3"/>
    <w:uiPriority w:val="19"/>
    <w:rsid w:val="000518B6"/>
    <w:rPr>
      <w:rFonts w:ascii="Arial" w:eastAsiaTheme="majorEastAsia" w:hAnsi="Arial" w:cstheme="majorBidi"/>
      <w:b/>
      <w:bCs/>
      <w:caps/>
      <w:color w:val="000000" w:themeColor="text1"/>
    </w:rPr>
  </w:style>
  <w:style w:type="character" w:customStyle="1" w:styleId="formformatting">
    <w:name w:val="form_formatting"/>
    <w:basedOn w:val="DefaultParagraphFont"/>
    <w:uiPriority w:val="1"/>
    <w:rsid w:val="004C4A86"/>
    <w:rPr>
      <w:position w:val="-4"/>
      <w:sz w:val="36"/>
    </w:rPr>
  </w:style>
  <w:style w:type="paragraph" w:customStyle="1" w:styleId="BoxBorder">
    <w:name w:val="Box_Border"/>
    <w:basedOn w:val="Normal"/>
    <w:uiPriority w:val="1"/>
    <w:qFormat/>
    <w:rsid w:val="006626E2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pacing w:before="0" w:beforeAutospacing="0" w:after="0" w:afterAutospacing="0"/>
      <w:ind w:left="284"/>
    </w:pPr>
  </w:style>
  <w:style w:type="paragraph" w:customStyle="1" w:styleId="Default">
    <w:name w:val="Default"/>
    <w:rsid w:val="000B1E13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/>
    </w:rPr>
  </w:style>
  <w:style w:type="paragraph" w:customStyle="1" w:styleId="CheckBox">
    <w:name w:val="Check Box"/>
    <w:basedOn w:val="Normal"/>
    <w:rsid w:val="00001A32"/>
    <w:pPr>
      <w:widowControl/>
      <w:tabs>
        <w:tab w:val="clear" w:pos="4395"/>
        <w:tab w:val="clear" w:pos="5812"/>
      </w:tabs>
      <w:spacing w:before="0" w:beforeAutospacing="0" w:after="0" w:afterAutospacing="0" w:line="276" w:lineRule="auto"/>
      <w:ind w:left="0"/>
    </w:pPr>
    <w:rPr>
      <w:rFonts w:eastAsia="Arial" w:cs="Times New Roman"/>
      <w:sz w:val="32"/>
      <w:lang w:val="en-AU" w:eastAsia="en-AU"/>
    </w:rPr>
  </w:style>
  <w:style w:type="paragraph" w:customStyle="1" w:styleId="LargeBold">
    <w:name w:val="Large Bold"/>
    <w:basedOn w:val="Normal"/>
    <w:uiPriority w:val="99"/>
    <w:qFormat/>
    <w:rsid w:val="00001A32"/>
    <w:pPr>
      <w:widowControl/>
      <w:tabs>
        <w:tab w:val="clear" w:pos="4395"/>
        <w:tab w:val="clear" w:pos="5812"/>
      </w:tabs>
      <w:spacing w:before="70" w:beforeAutospacing="0" w:after="200" w:afterAutospacing="0" w:line="276" w:lineRule="auto"/>
      <w:ind w:left="0"/>
    </w:pPr>
    <w:rPr>
      <w:rFonts w:eastAsia="Arial" w:cs="Times New Roman"/>
      <w:b/>
      <w:sz w:val="24"/>
      <w:szCs w:val="24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9229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9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9D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2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29DD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20:Users:laurenwasiak:Desktop:Working:VW%20forms:Room-audit-RA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B5CEE5B1FBB40A1C79BEE19BF1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A7BEF-926C-3140-8F7A-652562F50214}"/>
      </w:docPartPr>
      <w:docPartBody>
        <w:p w:rsidR="00000000" w:rsidRDefault="00D678E3">
          <w:pPr>
            <w:pStyle w:val="2F2B5CEE5B1FBB40A1C79BEE19BF1F63"/>
          </w:pPr>
          <w:r w:rsidRPr="00001A32">
            <w:rPr>
              <w:rStyle w:val="PlaceholderText"/>
              <w:u w:val="single"/>
            </w:rPr>
            <w:t>Auditors name</w:t>
          </w:r>
        </w:p>
      </w:docPartBody>
    </w:docPart>
    <w:docPart>
      <w:docPartPr>
        <w:name w:val="74ADE6A43690924FA836C9BD6D1F7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C9D9A-0FB4-264A-87F2-6E660490E793}"/>
      </w:docPartPr>
      <w:docPartBody>
        <w:p w:rsidR="00000000" w:rsidRDefault="00D678E3">
          <w:pPr>
            <w:pStyle w:val="74ADE6A43690924FA836C9BD6D1F7E3B"/>
          </w:pPr>
          <w:r>
            <w:rPr>
              <w:rStyle w:val="PlaceholderText"/>
              <w:u w:val="single"/>
            </w:rPr>
            <w:t>Enter role</w:t>
          </w:r>
        </w:p>
      </w:docPartBody>
    </w:docPart>
    <w:docPart>
      <w:docPartPr>
        <w:name w:val="4CFA9EF2DA64B64E9D2BA81E63515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EAD13-8F88-474A-A489-6900D74E6BC3}"/>
      </w:docPartPr>
      <w:docPartBody>
        <w:p w:rsidR="00000000" w:rsidRDefault="00D678E3">
          <w:pPr>
            <w:pStyle w:val="4CFA9EF2DA64B64E9D2BA81E635156AA"/>
          </w:pPr>
          <w:r w:rsidRPr="00001A32">
            <w:rPr>
              <w:rStyle w:val="PlaceholderText"/>
              <w:u w:val="single"/>
            </w:rPr>
            <w:t>Enter Location</w:t>
          </w:r>
        </w:p>
      </w:docPartBody>
    </w:docPart>
    <w:docPart>
      <w:docPartPr>
        <w:name w:val="630F59CEC419B14E8C84F0A940534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A73CA-408B-A948-BDF1-BC884435496F}"/>
      </w:docPartPr>
      <w:docPartBody>
        <w:p w:rsidR="00000000" w:rsidRDefault="00D678E3">
          <w:pPr>
            <w:pStyle w:val="630F59CEC419B14E8C84F0A940534BB7"/>
          </w:pPr>
          <w:r w:rsidRPr="00001A32">
            <w:rPr>
              <w:rStyle w:val="PlaceholderText"/>
              <w:u w:val="single"/>
            </w:rPr>
            <w:t>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F2B5CEE5B1FBB40A1C79BEE19BF1F63">
    <w:name w:val="2F2B5CEE5B1FBB40A1C79BEE19BF1F63"/>
  </w:style>
  <w:style w:type="paragraph" w:customStyle="1" w:styleId="74ADE6A43690924FA836C9BD6D1F7E3B">
    <w:name w:val="74ADE6A43690924FA836C9BD6D1F7E3B"/>
  </w:style>
  <w:style w:type="paragraph" w:customStyle="1" w:styleId="4CFA9EF2DA64B64E9D2BA81E635156AA">
    <w:name w:val="4CFA9EF2DA64B64E9D2BA81E635156AA"/>
  </w:style>
  <w:style w:type="paragraph" w:customStyle="1" w:styleId="630F59CEC419B14E8C84F0A940534BB7">
    <w:name w:val="630F59CEC419B14E8C84F0A940534BB7"/>
  </w:style>
  <w:style w:type="paragraph" w:customStyle="1" w:styleId="FADE90A2A71E344AB2F08C0DE91F07DB">
    <w:name w:val="FADE90A2A71E344AB2F08C0DE91F07DB"/>
  </w:style>
  <w:style w:type="paragraph" w:customStyle="1" w:styleId="D1A82BD51E28034DB1868931BB297CEC">
    <w:name w:val="D1A82BD51E28034DB1868931BB297CEC"/>
  </w:style>
  <w:style w:type="paragraph" w:customStyle="1" w:styleId="E2ABC017D724314DA77F26B10EF9E620">
    <w:name w:val="E2ABC017D724314DA77F26B10EF9E62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F2B5CEE5B1FBB40A1C79BEE19BF1F63">
    <w:name w:val="2F2B5CEE5B1FBB40A1C79BEE19BF1F63"/>
  </w:style>
  <w:style w:type="paragraph" w:customStyle="1" w:styleId="74ADE6A43690924FA836C9BD6D1F7E3B">
    <w:name w:val="74ADE6A43690924FA836C9BD6D1F7E3B"/>
  </w:style>
  <w:style w:type="paragraph" w:customStyle="1" w:styleId="4CFA9EF2DA64B64E9D2BA81E635156AA">
    <w:name w:val="4CFA9EF2DA64B64E9D2BA81E635156AA"/>
  </w:style>
  <w:style w:type="paragraph" w:customStyle="1" w:styleId="630F59CEC419B14E8C84F0A940534BB7">
    <w:name w:val="630F59CEC419B14E8C84F0A940534BB7"/>
  </w:style>
  <w:style w:type="paragraph" w:customStyle="1" w:styleId="FADE90A2A71E344AB2F08C0DE91F07DB">
    <w:name w:val="FADE90A2A71E344AB2F08C0DE91F07DB"/>
  </w:style>
  <w:style w:type="paragraph" w:customStyle="1" w:styleId="D1A82BD51E28034DB1868931BB297CEC">
    <w:name w:val="D1A82BD51E28034DB1868931BB297CEC"/>
  </w:style>
  <w:style w:type="paragraph" w:customStyle="1" w:styleId="E2ABC017D724314DA77F26B10EF9E620">
    <w:name w:val="E2ABC017D724314DA77F26B10EF9E6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Room-audit-RA01.dotx</Template>
  <TotalTime>1</TotalTime>
  <Pages>3</Pages>
  <Words>254</Words>
  <Characters>1453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Portrait header and footer</vt:lpstr>
    </vt:vector>
  </TitlesOfParts>
  <Company>RMIT University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Portrait header and footer</dc:title>
  <dc:creator>James Ratsasane</dc:creator>
  <cp:lastModifiedBy>James Ratsasane</cp:lastModifiedBy>
  <cp:revision>1</cp:revision>
  <dcterms:created xsi:type="dcterms:W3CDTF">2019-01-09T08:49:00Z</dcterms:created>
  <dcterms:modified xsi:type="dcterms:W3CDTF">2019-01-09T08:50:00Z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2015-09-28T00:00:00Z</vt:filetime>
  </property>
  <property fmtid="{D5CDD505-2E9C-101B-9397-08002B2CF9AE}" pid="3" name="LastSaved">
    <vt:filetime>2017-09-27T00:00:00Z</vt:filetime>
  </property>
</Properties>
</file>